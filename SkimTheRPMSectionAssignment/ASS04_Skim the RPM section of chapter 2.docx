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5C4" w:rsidRDefault="008B78BF">
      <w:pPr>
        <w:contextualSpacing w:val="0"/>
      </w:pPr>
      <w:bookmarkStart w:id="0" w:name="_GoBack"/>
      <w:bookmarkEnd w:id="0"/>
      <w:r>
        <w:t>Solomon Askanaw</w:t>
      </w:r>
    </w:p>
    <w:p w:rsidR="00B355C4" w:rsidRDefault="008B78BF">
      <w:pPr>
        <w:contextualSpacing w:val="0"/>
      </w:pPr>
      <w:r>
        <w:t>ITC 134</w:t>
      </w:r>
    </w:p>
    <w:p w:rsidR="00B355C4" w:rsidRDefault="008B78BF">
      <w:pPr>
        <w:contextualSpacing w:val="0"/>
      </w:pPr>
      <w:r>
        <w:t>Fall 2018</w:t>
      </w:r>
    </w:p>
    <w:p w:rsidR="00B355C4" w:rsidRDefault="00B355C4">
      <w:pPr>
        <w:contextualSpacing w:val="0"/>
      </w:pPr>
    </w:p>
    <w:p w:rsidR="00B355C4" w:rsidRDefault="008B78BF">
      <w:pPr>
        <w:contextualSpacing w:val="0"/>
      </w:pPr>
      <w:r>
        <w:t>1.What command would you use to install the samba package using dpkg?</w:t>
      </w:r>
    </w:p>
    <w:p w:rsidR="00B355C4" w:rsidRDefault="008B78BF">
      <w:pPr>
        <w:contextualSpacing w:val="0"/>
        <w:rPr>
          <w:color w:val="FFFF00"/>
          <w:highlight w:val="red"/>
        </w:rPr>
      </w:pPr>
      <w:r>
        <w:rPr>
          <w:color w:val="FFFF00"/>
          <w:highlight w:val="red"/>
        </w:rPr>
        <w:t>$ sudo dpkg  -i  samba_4.1.6+dfsg-lubuntu2.1404.3_amd64.deb</w:t>
      </w:r>
    </w:p>
    <w:p w:rsidR="00B355C4" w:rsidRDefault="00B355C4">
      <w:pPr>
        <w:contextualSpacing w:val="0"/>
        <w:rPr>
          <w:color w:val="FFFF00"/>
          <w:highlight w:val="red"/>
        </w:rPr>
      </w:pPr>
    </w:p>
    <w:p w:rsidR="00B355C4" w:rsidRDefault="008B78BF">
      <w:pPr>
        <w:contextualSpacing w:val="0"/>
      </w:pPr>
      <w:r>
        <w:t>2.What does apt-catch stats do?</w:t>
      </w:r>
    </w:p>
    <w:p w:rsidR="00B355C4" w:rsidRDefault="008B78BF">
      <w:pPr>
        <w:contextualSpacing w:val="0"/>
        <w:rPr>
          <w:color w:val="FFFF00"/>
          <w:highlight w:val="red"/>
        </w:rPr>
      </w:pPr>
      <w:r>
        <w:t xml:space="preserve">Display Package Statistics. You can learn how many packages you have installed, how many dependencies are recorded, and various other statistics about the package database by passing the stats subcommand, as in </w:t>
      </w:r>
      <w:r>
        <w:rPr>
          <w:color w:val="FFFF00"/>
          <w:highlight w:val="red"/>
        </w:rPr>
        <w:t>$sudo apt-catch stats.</w:t>
      </w:r>
    </w:p>
    <w:p w:rsidR="00B355C4" w:rsidRDefault="00B355C4">
      <w:pPr>
        <w:contextualSpacing w:val="0"/>
        <w:rPr>
          <w:color w:val="FFFF00"/>
          <w:highlight w:val="red"/>
        </w:rPr>
      </w:pPr>
    </w:p>
    <w:p w:rsidR="00B355C4" w:rsidRDefault="008B78BF">
      <w:pPr>
        <w:contextualSpacing w:val="0"/>
      </w:pPr>
      <w:r>
        <w:t>3.What information do</w:t>
      </w:r>
      <w:r>
        <w:t>es /etc/apt/sources hold?</w:t>
      </w:r>
    </w:p>
    <w:p w:rsidR="00B355C4" w:rsidRDefault="008B78BF">
      <w:pPr>
        <w:contextualSpacing w:val="0"/>
        <w:rPr>
          <w:color w:val="FFFF00"/>
          <w:highlight w:val="red"/>
        </w:rPr>
      </w:pPr>
      <w:r>
        <w:rPr>
          <w:color w:val="FFFF00"/>
          <w:highlight w:val="red"/>
        </w:rPr>
        <w:t>Debian-based systems include a file, called /etc/sources.list, that specifies location from the important packages can be obtained.</w:t>
      </w:r>
    </w:p>
    <w:p w:rsidR="00B355C4" w:rsidRDefault="00B355C4">
      <w:pPr>
        <w:contextualSpacing w:val="0"/>
      </w:pPr>
    </w:p>
    <w:p w:rsidR="00B355C4" w:rsidRDefault="008B78BF">
      <w:pPr>
        <w:contextualSpacing w:val="0"/>
      </w:pPr>
      <w:r>
        <w:t>4.How to install a package using apt-get?</w:t>
      </w:r>
    </w:p>
    <w:p w:rsidR="00B355C4" w:rsidRDefault="008B78BF">
      <w:pPr>
        <w:contextualSpacing w:val="0"/>
        <w:rPr>
          <w:color w:val="FFFF00"/>
          <w:highlight w:val="red"/>
        </w:rPr>
      </w:pPr>
      <w:r>
        <w:rPr>
          <w:color w:val="FFFF00"/>
          <w:highlight w:val="red"/>
        </w:rPr>
        <w:t xml:space="preserve"> Sudo apt-get install &lt;package_name&gt;</w:t>
      </w:r>
    </w:p>
    <w:p w:rsidR="00B355C4" w:rsidRDefault="00B355C4">
      <w:pPr>
        <w:contextualSpacing w:val="0"/>
      </w:pPr>
    </w:p>
    <w:p w:rsidR="00B355C4" w:rsidRDefault="008B78BF">
      <w:pPr>
        <w:contextualSpacing w:val="0"/>
      </w:pPr>
      <w:r>
        <w:t>5.How do you inst</w:t>
      </w:r>
      <w:r>
        <w:t>all distribution upgrade?</w:t>
      </w:r>
    </w:p>
    <w:p w:rsidR="00B355C4" w:rsidRDefault="008B78BF">
      <w:pPr>
        <w:contextualSpacing w:val="0"/>
        <w:rPr>
          <w:color w:val="FFFF00"/>
          <w:highlight w:val="red"/>
        </w:rPr>
      </w:pPr>
      <w:r>
        <w:rPr>
          <w:color w:val="FFFF00"/>
          <w:highlight w:val="red"/>
        </w:rPr>
        <w:t>$ sudo apt-get dist-upgrade &lt;package_name&gt;</w:t>
      </w:r>
    </w:p>
    <w:p w:rsidR="00B355C4" w:rsidRDefault="00B355C4">
      <w:pPr>
        <w:contextualSpacing w:val="0"/>
        <w:rPr>
          <w:color w:val="FFFF00"/>
          <w:highlight w:val="red"/>
        </w:rPr>
      </w:pPr>
    </w:p>
    <w:p w:rsidR="00B355C4" w:rsidRDefault="00B355C4">
      <w:pPr>
        <w:contextualSpacing w:val="0"/>
        <w:rPr>
          <w:color w:val="FF0000"/>
          <w:highlight w:val="yellow"/>
        </w:rPr>
      </w:pPr>
    </w:p>
    <w:p w:rsidR="00B355C4" w:rsidRDefault="008B78BF">
      <w:pPr>
        <w:contextualSpacing w:val="0"/>
      </w:pPr>
      <w:r>
        <w:t>6.What is the ps command used for?</w:t>
      </w:r>
    </w:p>
    <w:p w:rsidR="00B355C4" w:rsidRDefault="008B78BF">
      <w:pPr>
        <w:contextualSpacing w:val="0"/>
        <w:rPr>
          <w:color w:val="FFFF00"/>
          <w:highlight w:val="red"/>
        </w:rPr>
      </w:pPr>
      <w:r>
        <w:rPr>
          <w:color w:val="FFFF00"/>
          <w:highlight w:val="red"/>
        </w:rPr>
        <w:t>This program displays processes and status. Meaning, this will display all the current processes being run on the current Linux machine at the time of</w:t>
      </w:r>
      <w:r>
        <w:rPr>
          <w:color w:val="FFFF00"/>
          <w:highlight w:val="red"/>
        </w:rPr>
        <w:t xml:space="preserve"> command line invocation of the command, $ps</w:t>
      </w:r>
    </w:p>
    <w:sectPr w:rsidR="00B355C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5C4"/>
    <w:rsid w:val="008B78BF"/>
    <w:rsid w:val="00B3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10F7E5-2FDB-48BD-9445-22252BB99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98DBD463.dotm</Template>
  <TotalTime>0</TotalTime>
  <Pages>1</Pages>
  <Words>150</Words>
  <Characters>861</Characters>
  <Application>Microsoft Office Word</Application>
  <DocSecurity>4</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Askanaw, Solomon</dc:creator>
  <cp:lastModifiedBy>Askanaw, Solomon</cp:lastModifiedBy>
  <cp:revision>2</cp:revision>
  <dcterms:created xsi:type="dcterms:W3CDTF">2018-10-25T19:41:00Z</dcterms:created>
  <dcterms:modified xsi:type="dcterms:W3CDTF">2018-10-25T19:41:00Z</dcterms:modified>
</cp:coreProperties>
</file>